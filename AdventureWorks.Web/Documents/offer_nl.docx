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 w14:paraId="03832036" w14:textId="77777777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14:paraId="078530FC" w14:textId="77777777" w:rsidR="00AD6E6B" w:rsidRPr="00246D34" w:rsidRDefault="00820001" w:rsidP="006D6088">
            <w:pPr>
              <w:rPr>
                <w:lang w:val="nl-NL"/>
              </w:rPr>
            </w:pPr>
            <w:bookmarkStart w:id="0" w:name="_GoBack"/>
            <w:bookmarkEnd w:id="0"/>
            <w:r w:rsidRPr="00246D34">
              <w:rPr>
                <w:noProof/>
                <w:lang w:val="nl-NL" w:eastAsia="nl-NL"/>
              </w:rPr>
              <w:drawing>
                <wp:inline distT="0" distB="0" distL="0" distR="0" wp14:anchorId="0C0B7138" wp14:editId="2E031D07">
                  <wp:extent cx="85725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2"/>
            <w:shd w:val="clear" w:color="auto" w:fill="auto"/>
          </w:tcPr>
          <w:p w14:paraId="1BB4D604" w14:textId="77777777" w:rsidR="00AD6E6B" w:rsidRPr="00246D34" w:rsidRDefault="00336B6F" w:rsidP="00AD6E6B">
            <w:pPr>
              <w:pStyle w:val="Kop1"/>
              <w:rPr>
                <w:lang w:val="nl-NL"/>
              </w:rPr>
            </w:pPr>
            <w:r w:rsidRPr="00246D34">
              <w:rPr>
                <w:lang w:val="nl-NL"/>
              </w:rPr>
              <w:t>Offerte</w:t>
            </w:r>
          </w:p>
        </w:tc>
      </w:tr>
      <w:tr w:rsidR="00F56369" w:rsidRPr="00246D34" w14:paraId="06EA14C6" w14:textId="77777777">
        <w:trPr>
          <w:trHeight w:val="288"/>
          <w:jc w:val="center"/>
        </w:trPr>
        <w:sdt>
          <w:sdtPr>
            <w:rPr>
              <w:lang w:val="nl-NL"/>
            </w:rPr>
            <w:id w:val="716560723"/>
            <w:placeholder>
              <w:docPart w:val="B5DA0FA6D03946728B56ED95A21BD161"/>
            </w:placeholder>
            <w:showingPlcHdr/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14:paraId="58777967" w14:textId="77777777" w:rsidR="00F56369" w:rsidRPr="00246D34" w:rsidRDefault="00304BC4" w:rsidP="00304BC4">
                <w:pPr>
                  <w:pStyle w:val="slogan"/>
                  <w:rPr>
                    <w:lang w:val="nl-NL"/>
                  </w:rPr>
                </w:pPr>
                <w:r w:rsidRPr="00246D34">
                  <w:rPr>
                    <w:lang w:val="nl-NL"/>
                  </w:rPr>
                  <w:t>[</w:t>
                </w:r>
                <w:r w:rsidR="00336B6F" w:rsidRPr="00246D34">
                  <w:rPr>
                    <w:lang w:val="nl-NL"/>
                  </w:rPr>
                  <w:t>Uw bedrijfsslogan</w:t>
                </w:r>
                <w:r w:rsidRPr="00246D34">
                  <w:rPr>
                    <w:lang w:val="nl-NL"/>
                  </w:rPr>
                  <w:t>]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14:paraId="7A7950B0" w14:textId="77777777"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53F06195FB364FAD85FCE5466D76A934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304BC4" w:rsidRPr="00246D34">
                  <w:rPr>
                    <w:lang w:val="nl-NL"/>
                  </w:rPr>
                  <w:t>[</w:t>
                </w:r>
                <w:r w:rsidRPr="00246D34">
                  <w:rPr>
                    <w:noProof/>
                    <w:szCs w:val="24"/>
                    <w:lang w:val="nl-NL"/>
                  </w:rPr>
                  <w:t>Voer datum in</w:t>
                </w:r>
                <w:r w:rsidR="00304BC4" w:rsidRPr="00246D34">
                  <w:rPr>
                    <w:lang w:val="nl-NL"/>
                  </w:rPr>
                  <w:t>]</w:t>
                </w:r>
              </w:sdtContent>
            </w:sdt>
          </w:p>
          <w:p w14:paraId="1B195BD6" w14:textId="77777777"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FACTUUR</w:t>
            </w:r>
            <w:r w:rsidR="00F56369" w:rsidRPr="00246D34">
              <w:rPr>
                <w:lang w:val="nl-NL"/>
              </w:rPr>
              <w:t xml:space="preserve"> # </w:t>
            </w:r>
            <w:sdt>
              <w:sdtPr>
                <w:rPr>
                  <w:lang w:val="nl-NL"/>
                </w:rPr>
                <w:id w:val="716560728"/>
                <w:placeholder>
                  <w:docPart w:val="66EE57F985174B32BEB993A1F2A2FC0C"/>
                </w:placeholder>
                <w:showingPlcHdr/>
              </w:sdtPr>
              <w:sdtEndPr/>
              <w:sdtContent>
                <w:r w:rsidR="00304BC4" w:rsidRPr="00246D34">
                  <w:rPr>
                    <w:lang w:val="nl-NL"/>
                  </w:rPr>
                  <w:t>[100]</w:t>
                </w:r>
              </w:sdtContent>
            </w:sdt>
          </w:p>
          <w:p w14:paraId="36E4E9CC" w14:textId="77777777" w:rsidR="00663E19" w:rsidRPr="00246D34" w:rsidRDefault="00336B6F" w:rsidP="00304BC4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Vervaldatum:</w:t>
            </w:r>
            <w:r w:rsidR="00663E1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31"/>
                <w:placeholder>
                  <w:docPart w:val="84C0719EF99F4EE081057DD50FFC74EA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04BC4" w:rsidRPr="00246D34">
                  <w:rPr>
                    <w:lang w:val="nl-NL"/>
                  </w:rPr>
                  <w:t>[</w:t>
                </w:r>
                <w:r w:rsidRPr="00246D34">
                  <w:rPr>
                    <w:noProof/>
                    <w:szCs w:val="24"/>
                    <w:lang w:val="nl-NL"/>
                  </w:rPr>
                  <w:t>Voer datum in</w:t>
                </w:r>
                <w:r w:rsidR="00304BC4" w:rsidRPr="00246D34">
                  <w:rPr>
                    <w:lang w:val="nl-NL"/>
                  </w:rPr>
                  <w:t>]</w:t>
                </w:r>
              </w:sdtContent>
            </w:sdt>
          </w:p>
        </w:tc>
      </w:tr>
      <w:tr w:rsidR="00FF6275" w:rsidRPr="00246D34" w14:paraId="782A144E" w14:textId="77777777">
        <w:trPr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5D2BA55A" w14:textId="77777777" w:rsidR="00FF6275" w:rsidRPr="00246D34" w:rsidRDefault="00336B6F" w:rsidP="00FF6275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B1AA4A60CBD445AC9C372501C9AE5E5B"/>
              </w:placeholder>
              <w:showingPlcHdr/>
            </w:sdtPr>
            <w:sdtEndPr/>
            <w:sdtContent>
              <w:p w14:paraId="6E735B17" w14:textId="77777777"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rStyle w:val="Tekstvantijdelijkeaanduiding"/>
                    <w:lang w:val="nl-NL"/>
                  </w:rPr>
                  <w:t>[</w:t>
                </w:r>
                <w:r w:rsidR="00336B6F" w:rsidRPr="00246D34">
                  <w:rPr>
                    <w:rStyle w:val="Tekstvantijdelijkeaanduiding"/>
                    <w:noProof/>
                    <w:szCs w:val="24"/>
                    <w:lang w:val="nl-NL"/>
                  </w:rPr>
                  <w:t>Naam</w:t>
                </w:r>
                <w:r w:rsidRPr="00246D34">
                  <w:rPr>
                    <w:rStyle w:val="Tekstvantijdelijkeaanduiding"/>
                    <w:lang w:val="nl-NL"/>
                  </w:rPr>
                  <w:t>]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81"/>
              <w:placeholder>
                <w:docPart w:val="832DAB34378A41FCAA7C78AADF3EC2FF"/>
              </w:placeholder>
              <w:showingPlcHdr/>
            </w:sdtPr>
            <w:sdtEndPr/>
            <w:sdtContent>
              <w:p w14:paraId="5A7A62B0" w14:textId="77777777"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lang w:val="nl-NL"/>
                  </w:rPr>
                  <w:t>[</w:t>
                </w:r>
                <w:r w:rsidR="00336B6F" w:rsidRPr="00246D34">
                  <w:rPr>
                    <w:noProof/>
                    <w:szCs w:val="24"/>
                    <w:lang w:val="nl-NL"/>
                  </w:rPr>
                  <w:t>Bedrijfsnaam</w:t>
                </w:r>
                <w:r w:rsidRPr="00246D34">
                  <w:rPr>
                    <w:lang w:val="nl-NL"/>
                  </w:rPr>
                  <w:t>]</w:t>
                </w:r>
              </w:p>
            </w:sdtContent>
          </w:sdt>
          <w:sdt>
            <w:sdtPr>
              <w:rPr>
                <w:lang w:val="nl-NL"/>
              </w:rPr>
              <w:id w:val="716560484"/>
              <w:placeholder>
                <w:docPart w:val="6A382396EBE145BE8BF417E34749CD6A"/>
              </w:placeholder>
              <w:showingPlcHdr/>
            </w:sdtPr>
            <w:sdtEndPr/>
            <w:sdtContent>
              <w:p w14:paraId="2428D1FB" w14:textId="77777777"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lang w:val="nl-NL"/>
                  </w:rPr>
                  <w:t>[</w:t>
                </w:r>
                <w:r w:rsidR="00336B6F" w:rsidRPr="00246D34">
                  <w:rPr>
                    <w:noProof/>
                    <w:szCs w:val="24"/>
                    <w:lang w:val="nl-NL"/>
                  </w:rPr>
                  <w:t>Adres</w:t>
                </w:r>
                <w:r w:rsidRPr="00246D34">
                  <w:rPr>
                    <w:lang w:val="nl-NL"/>
                  </w:rPr>
                  <w:t>]</w:t>
                </w:r>
              </w:p>
            </w:sdtContent>
          </w:sdt>
          <w:sdt>
            <w:sdtPr>
              <w:rPr>
                <w:lang w:val="nl-NL"/>
              </w:rPr>
              <w:id w:val="716560486"/>
              <w:placeholder>
                <w:docPart w:val="EF4504B31AB845B0AEA25140EC0AB88D"/>
              </w:placeholder>
              <w:showingPlcHdr/>
            </w:sdtPr>
            <w:sdtEndPr/>
            <w:sdtContent>
              <w:p w14:paraId="4D0C4E11" w14:textId="77777777"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rStyle w:val="Tekstvantijdelijkeaanduiding"/>
                    <w:lang w:val="nl-NL"/>
                  </w:rPr>
                  <w:t>[</w:t>
                </w:r>
                <w:r w:rsidR="00336B6F" w:rsidRPr="00246D34">
                  <w:rPr>
                    <w:rStyle w:val="Tekstvantijdelijkeaanduiding"/>
                    <w:noProof/>
                    <w:szCs w:val="24"/>
                    <w:lang w:val="nl-NL"/>
                  </w:rPr>
                  <w:t>Postcode, plaats</w:t>
                </w:r>
                <w:r w:rsidRPr="00246D34">
                  <w:rPr>
                    <w:rStyle w:val="Tekstvantijdelijkeaanduiding"/>
                    <w:lang w:val="nl-NL"/>
                  </w:rPr>
                  <w:t>]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91"/>
              <w:placeholder>
                <w:docPart w:val="1DE8482009504317B4D993422D8245F1"/>
              </w:placeholder>
              <w:showingPlcHdr/>
            </w:sdtPr>
            <w:sdtEndPr/>
            <w:sdtContent>
              <w:p w14:paraId="6C1BD1BE" w14:textId="77777777" w:rsidR="00304BC4" w:rsidRPr="00246D34" w:rsidRDefault="00304BC4" w:rsidP="00304BC4">
                <w:pPr>
                  <w:pStyle w:val="rightalignedtext"/>
                  <w:rPr>
                    <w:lang w:val="nl-NL"/>
                  </w:rPr>
                </w:pPr>
                <w:r w:rsidRPr="00246D34">
                  <w:rPr>
                    <w:lang w:val="nl-NL"/>
                  </w:rPr>
                  <w:t>[</w:t>
                </w:r>
                <w:r w:rsidR="00336B6F" w:rsidRPr="00246D34">
                  <w:rPr>
                    <w:noProof/>
                    <w:szCs w:val="24"/>
                    <w:lang w:val="nl-NL"/>
                  </w:rPr>
                  <w:t>Telefoon</w:t>
                </w:r>
                <w:r w:rsidRPr="00246D34">
                  <w:rPr>
                    <w:lang w:val="nl-NL"/>
                  </w:rPr>
                  <w:t>]</w:t>
                </w:r>
              </w:p>
            </w:sdtContent>
          </w:sdt>
          <w:p w14:paraId="024A51A0" w14:textId="77777777" w:rsidR="00FF6275" w:rsidRPr="00246D34" w:rsidRDefault="00336B6F" w:rsidP="00304BC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Klant-id</w:t>
            </w:r>
            <w:r w:rsidR="00304BC4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494"/>
                <w:placeholder>
                  <w:docPart w:val="211F9A4F938242E38C8640CB7AAFC0BA"/>
                </w:placeholder>
                <w:showingPlcHdr/>
              </w:sdtPr>
              <w:sdtEndPr/>
              <w:sdtContent>
                <w:r w:rsidR="00304BC4" w:rsidRPr="00246D34">
                  <w:rPr>
                    <w:lang w:val="nl-NL"/>
                  </w:rPr>
                  <w:t>[ABC12345]</w:t>
                </w:r>
              </w:sdtContent>
            </w:sdt>
          </w:p>
        </w:tc>
      </w:tr>
    </w:tbl>
    <w:p w14:paraId="0159E27D" w14:textId="77777777" w:rsidR="00954EF9" w:rsidRPr="00246D34" w:rsidRDefault="00954EF9" w:rsidP="004F202D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="00336B6F" w:rsidRPr="00246D34" w14:paraId="431E5FBC" w14:textId="77777777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0527A0C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72117BF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3B98C34B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E88E3F8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149E8520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065E2FC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FC1A686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14:paraId="51F99E0C" w14:textId="77777777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F4B8F47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0C48AC9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F0CFB63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014F1EA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915588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88B0CBB" w14:textId="77777777" w:rsidR="00336B6F" w:rsidRPr="00246D34" w:rsidRDefault="00336B6F" w:rsidP="00A23E72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9746955" w14:textId="77777777" w:rsidR="00336B6F" w:rsidRPr="00246D34" w:rsidRDefault="00336B6F" w:rsidP="002455B1">
            <w:pPr>
              <w:rPr>
                <w:lang w:val="nl-NL"/>
              </w:rPr>
            </w:pPr>
          </w:p>
        </w:tc>
      </w:tr>
    </w:tbl>
    <w:p w14:paraId="703106BA" w14:textId="77777777"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51"/>
        <w:gridCol w:w="1396"/>
        <w:gridCol w:w="2448"/>
        <w:gridCol w:w="1913"/>
        <w:gridCol w:w="1645"/>
        <w:gridCol w:w="1627"/>
      </w:tblGrid>
      <w:tr w:rsidR="00336B6F" w:rsidRPr="00246D34" w14:paraId="5627DE1C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3DBFBA4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95195F9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59F351AA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690C949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5B86F040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2BBB551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F1654D" w:rsidRPr="00246D34" w14:paraId="51EFD94D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280B169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E22EFCC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D56391B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FD98C09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DE1D33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F12DE88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41C6360A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9704D44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45111ED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529A46A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9953EE3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9A7622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9B2F74D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064F2201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C13FB24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596884A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AF77499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40D2C5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E2AA75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B20AA4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B629A1" w:rsidRPr="00246D34" w14:paraId="53DDFB1D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4D82D79" w14:textId="77777777"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4553BC6" w14:textId="77777777"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4E2D2FA" w14:textId="77777777"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CC49591" w14:textId="77777777"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CAA9FDD" w14:textId="77777777"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C3A001" w14:textId="77777777"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</w:tr>
      <w:tr w:rsidR="002455B1" w:rsidRPr="00246D34" w14:paraId="1515D0F1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5F75C95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DA779D2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CF96840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211593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457654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2D94AC1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2455B1" w:rsidRPr="00246D34" w14:paraId="1B9889BE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0FD66BA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45A9164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188560F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65A73A7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71382A5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287B787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F1113C" w:rsidRPr="00246D34" w14:paraId="49D55553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5E8ED61" w14:textId="77777777"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3E7744A" w14:textId="77777777"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164EA63" w14:textId="77777777"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780B7F4" w14:textId="77777777"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1DB2E7" w14:textId="77777777"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6528A7" w14:textId="77777777"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354B5BA6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8373602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91FB0F0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FD3A23A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03905F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4C64563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609546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2455B1" w:rsidRPr="00246D34" w14:paraId="37F2EDD9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707B224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D49E9D0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79BCF7E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F73E339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E0E25D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D58EFC3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1DAC060A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D9B67C8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DE96E93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F43CE41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74C46B7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41AFAE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6FD477A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5BAF629B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B7064A1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1D15AC4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793E8CB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0569A8D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573CECB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6D104BB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197F76E3" w14:textId="77777777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266CAFE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C8667AF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B4496B0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155D05B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426F49F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5834F22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9C1689" w:rsidRPr="00246D34" w14:paraId="2358F8AA" w14:textId="77777777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A00AA65" w14:textId="77777777"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695CCEB" w14:textId="77777777"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BE32040" w14:textId="77777777"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130B66F3" w14:textId="77777777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7485B30" w14:textId="77777777"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DF1A94" w14:textId="77777777"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75EEB123" w14:textId="77777777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779412F" w14:textId="77777777"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1C677CC" w14:textId="77777777"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551DB1AA" w14:textId="77777777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10E785C" w14:textId="77777777"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2C49F3" w14:textId="77777777"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</w:tbl>
    <w:p w14:paraId="6F359E0D" w14:textId="77777777" w:rsidR="00F1113C" w:rsidRPr="00246D34" w:rsidRDefault="00F1113C" w:rsidP="00F1113C">
      <w:pPr>
        <w:rPr>
          <w:lang w:val="nl-NL"/>
        </w:rPr>
      </w:pPr>
    </w:p>
    <w:p w14:paraId="76FD3AA7" w14:textId="77777777"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843FB3" w14:paraId="7BD2FC13" w14:textId="77777777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14:paraId="6BC00217" w14:textId="77777777" w:rsidR="00F1113C" w:rsidRPr="00246D34" w:rsidRDefault="00F1113C" w:rsidP="009355BA">
            <w:pPr>
              <w:pStyle w:val="SmallType"/>
              <w:rPr>
                <w:lang w:val="nl-NL"/>
              </w:rPr>
            </w:pPr>
            <w:proofErr w:type="spellStart"/>
            <w:r w:rsidRPr="00246D34">
              <w:rPr>
                <w:lang w:val="nl-NL"/>
              </w:rPr>
              <w:t>Quotation</w:t>
            </w:r>
            <w:proofErr w:type="spellEnd"/>
            <w:r w:rsidRPr="00246D34">
              <w:rPr>
                <w:lang w:val="nl-NL"/>
              </w:rPr>
              <w:t xml:space="preserve"> </w:t>
            </w:r>
            <w:proofErr w:type="spellStart"/>
            <w:r w:rsidRPr="00246D34">
              <w:rPr>
                <w:lang w:val="nl-NL"/>
              </w:rPr>
              <w:t>prepared</w:t>
            </w:r>
            <w:proofErr w:type="spellEnd"/>
            <w:r w:rsidRPr="00246D34">
              <w:rPr>
                <w:lang w:val="nl-NL"/>
              </w:rPr>
              <w:t xml:space="preserve"> </w:t>
            </w:r>
            <w:proofErr w:type="spellStart"/>
            <w:r w:rsidRPr="00246D34">
              <w:rPr>
                <w:lang w:val="nl-NL"/>
              </w:rPr>
              <w:t>by</w:t>
            </w:r>
            <w:proofErr w:type="spellEnd"/>
            <w:r w:rsidRPr="00246D34">
              <w:rPr>
                <w:lang w:val="nl-NL"/>
              </w:rPr>
              <w:t xml:space="preserve">: </w:t>
            </w:r>
            <w:r w:rsidRPr="00246D34">
              <w:rPr>
                <w:lang w:val="nl-NL"/>
              </w:rPr>
              <w:tab/>
            </w:r>
          </w:p>
          <w:p w14:paraId="401D1C13" w14:textId="77777777" w:rsidR="001135D7" w:rsidRPr="00246D34" w:rsidRDefault="001135D7" w:rsidP="001135D7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Dit is een offerte voor de benoemde goederen, op basis van de onderstaande voorwaarden: (Beschrijf de voorwaarden met betrekking tot deze prijzen en extra voorwaarden van de overeenkomst. Mogelijk wilt u onvoorziene omstandigheden opnemen die van invloed zijn op de offerte.)</w:t>
            </w:r>
          </w:p>
          <w:p w14:paraId="37CAD826" w14:textId="77777777" w:rsidR="00F1113C" w:rsidRPr="00246D34" w:rsidRDefault="001135D7" w:rsidP="001135D7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Als u deze offerte wilt accepteren, zet uw hier uw handtekening en stuurt u de offerte op:</w:t>
            </w:r>
            <w:r w:rsidR="00F1113C" w:rsidRPr="00246D34">
              <w:rPr>
                <w:lang w:val="nl-NL"/>
              </w:rPr>
              <w:t xml:space="preserve"> </w:t>
            </w:r>
            <w:r w:rsidR="00F1113C" w:rsidRPr="00246D34">
              <w:rPr>
                <w:lang w:val="nl-NL"/>
              </w:rPr>
              <w:tab/>
            </w:r>
          </w:p>
        </w:tc>
      </w:tr>
    </w:tbl>
    <w:p w14:paraId="681D4FAC" w14:textId="77777777" w:rsidR="001135D7" w:rsidRPr="00246D34" w:rsidRDefault="001135D7" w:rsidP="001135D7">
      <w:pPr>
        <w:pStyle w:val="thankyou"/>
        <w:rPr>
          <w:lang w:val="nl-NL"/>
        </w:rPr>
      </w:pPr>
      <w:r w:rsidRPr="00246D34">
        <w:rPr>
          <w:noProof/>
          <w:lang w:val="nl-NL"/>
        </w:rPr>
        <w:t>Dank u voor uw klandizie.</w:t>
      </w:r>
    </w:p>
    <w:p w14:paraId="4786738B" w14:textId="77777777" w:rsidR="00CA1C8D" w:rsidRPr="00246D34" w:rsidRDefault="002B58AF" w:rsidP="00304BC4">
      <w:pPr>
        <w:pStyle w:val="lowercenteredtext"/>
        <w:rPr>
          <w:lang w:val="nl-NL"/>
        </w:rPr>
      </w:pPr>
      <w:sdt>
        <w:sdtPr>
          <w:rPr>
            <w:lang w:val="nl-NL"/>
          </w:rPr>
          <w:id w:val="716560525"/>
          <w:placeholder>
            <w:docPart w:val="86A8C806C7F3410C868BC06B0A4B10AD"/>
          </w:placeholder>
          <w:showingPlcHdr/>
        </w:sdtPr>
        <w:sdtEndPr/>
        <w:sdtContent>
          <w:r w:rsidR="00304BC4" w:rsidRPr="00246D34">
            <w:rPr>
              <w:lang w:val="nl-NL"/>
            </w:rPr>
            <w:t>[</w:t>
          </w:r>
          <w:r w:rsidR="001135D7" w:rsidRPr="00246D34">
            <w:rPr>
              <w:noProof/>
              <w:szCs w:val="24"/>
              <w:lang w:val="nl-NL"/>
            </w:rPr>
            <w:t>Uw bedrijfsnaam</w:t>
          </w:r>
          <w:r w:rsidR="00304BC4" w:rsidRPr="00246D34">
            <w:rPr>
              <w:lang w:val="nl-NL"/>
            </w:rPr>
            <w:t>]</w:t>
          </w:r>
        </w:sdtContent>
      </w:sdt>
      <w:r w:rsidR="00304BC4" w:rsidRPr="00246D34">
        <w:rPr>
          <w:lang w:val="nl-NL"/>
        </w:rPr>
        <w:t xml:space="preserve">  </w:t>
      </w:r>
      <w:sdt>
        <w:sdtPr>
          <w:rPr>
            <w:lang w:val="nl-NL"/>
          </w:rPr>
          <w:id w:val="716560527"/>
          <w:placeholder>
            <w:docPart w:val="9AAB5D061D3841DC8FA61D47C75CE141"/>
          </w:placeholder>
          <w:showingPlcHdr/>
        </w:sdtPr>
        <w:sdtEndPr/>
        <w:sdtContent>
          <w:r w:rsidR="00304BC4" w:rsidRPr="00246D34">
            <w:rPr>
              <w:lang w:val="nl-NL"/>
            </w:rPr>
            <w:t>[</w:t>
          </w:r>
          <w:r w:rsidR="001135D7" w:rsidRPr="00246D34">
            <w:rPr>
              <w:noProof/>
              <w:szCs w:val="24"/>
              <w:lang w:val="nl-NL"/>
            </w:rPr>
            <w:t>Adres</w:t>
          </w:r>
          <w:r w:rsidR="00304BC4" w:rsidRPr="00246D34">
            <w:rPr>
              <w:lang w:val="nl-NL"/>
            </w:rPr>
            <w:t>]</w:t>
          </w:r>
        </w:sdtContent>
      </w:sdt>
      <w:r w:rsidR="00304BC4" w:rsidRPr="00246D34">
        <w:rPr>
          <w:lang w:val="nl-NL"/>
        </w:rPr>
        <w:t xml:space="preserve">, </w:t>
      </w:r>
      <w:sdt>
        <w:sdtPr>
          <w:rPr>
            <w:lang w:val="nl-NL"/>
          </w:rPr>
          <w:id w:val="716560530"/>
          <w:placeholder>
            <w:docPart w:val="C7A1C89FF0614BB8989CDFF890348856"/>
          </w:placeholder>
          <w:showingPlcHdr/>
        </w:sdtPr>
        <w:sdtEndPr/>
        <w:sdtContent>
          <w:r w:rsidR="00304BC4" w:rsidRPr="00246D34">
            <w:rPr>
              <w:lang w:val="nl-NL"/>
            </w:rPr>
            <w:t>[</w:t>
          </w:r>
          <w:r w:rsidR="001135D7" w:rsidRPr="00246D34">
            <w:rPr>
              <w:noProof/>
              <w:szCs w:val="24"/>
              <w:lang w:val="nl-NL"/>
            </w:rPr>
            <w:t>Postcode, plaats</w:t>
          </w:r>
          <w:r w:rsidR="00304BC4" w:rsidRPr="00246D34">
            <w:rPr>
              <w:lang w:val="nl-NL"/>
            </w:rPr>
            <w:t>]</w:t>
          </w:r>
        </w:sdtContent>
      </w:sdt>
      <w:r w:rsidR="00304BC4" w:rsidRPr="00246D34">
        <w:rPr>
          <w:lang w:val="nl-NL"/>
        </w:rPr>
        <w:t xml:space="preserve">  </w:t>
      </w:r>
      <w:r w:rsidR="001135D7" w:rsidRPr="00246D34">
        <w:rPr>
          <w:noProof/>
          <w:szCs w:val="24"/>
          <w:lang w:val="nl-NL"/>
        </w:rPr>
        <w:t>Telefoon</w:t>
      </w:r>
      <w:r w:rsidR="001135D7" w:rsidRPr="00246D34">
        <w:rPr>
          <w:lang w:val="nl-NL"/>
        </w:rPr>
        <w:t xml:space="preserve"> </w:t>
      </w:r>
      <w:sdt>
        <w:sdtPr>
          <w:rPr>
            <w:lang w:val="nl-NL"/>
          </w:rPr>
          <w:id w:val="716560532"/>
          <w:placeholder>
            <w:docPart w:val="909169E3899645268913FC1C7C1AC435"/>
          </w:placeholder>
          <w:showingPlcHdr/>
        </w:sdtPr>
        <w:sdtEndPr/>
        <w:sdtContent>
          <w:r w:rsidR="00304BC4" w:rsidRPr="00246D34">
            <w:rPr>
              <w:lang w:val="nl-NL"/>
            </w:rPr>
            <w:t>[000-000-0000]</w:t>
          </w:r>
        </w:sdtContent>
      </w:sdt>
      <w:r w:rsidR="00304BC4" w:rsidRPr="00246D34">
        <w:rPr>
          <w:lang w:val="nl-NL"/>
        </w:rPr>
        <w:t xml:space="preserve">  Fax </w:t>
      </w:r>
      <w:sdt>
        <w:sdtPr>
          <w:rPr>
            <w:lang w:val="nl-NL"/>
          </w:rPr>
          <w:id w:val="716560539"/>
          <w:placeholder>
            <w:docPart w:val="4F9DAC162F1C4E49B310C233E1A22C61"/>
          </w:placeholder>
          <w:showingPlcHdr/>
        </w:sdtPr>
        <w:sdtEndPr/>
        <w:sdtContent>
          <w:r w:rsidR="00304BC4" w:rsidRPr="00246D34">
            <w:rPr>
              <w:lang w:val="nl-NL"/>
            </w:rPr>
            <w:t>[000-000-0000]</w:t>
          </w:r>
        </w:sdtContent>
      </w:sdt>
      <w:r w:rsidR="00304BC4" w:rsidRPr="00246D34">
        <w:rPr>
          <w:lang w:val="nl-NL"/>
        </w:rPr>
        <w:t xml:space="preserve">  </w:t>
      </w:r>
      <w:sdt>
        <w:sdtPr>
          <w:rPr>
            <w:lang w:val="nl-NL"/>
          </w:rPr>
          <w:id w:val="716560542"/>
          <w:placeholder>
            <w:docPart w:val="0599FA4B306A4D4F9D65DDE0EB4915CE"/>
          </w:placeholder>
          <w:showingPlcHdr/>
        </w:sdtPr>
        <w:sdtEndPr/>
        <w:sdtContent>
          <w:r w:rsidR="00304BC4" w:rsidRPr="00246D34">
            <w:rPr>
              <w:lang w:val="nl-NL"/>
            </w:rPr>
            <w:t>[e-mail]</w:t>
          </w:r>
        </w:sdtContent>
      </w:sdt>
    </w:p>
    <w:sectPr w:rsidR="00CA1C8D" w:rsidRPr="00246D34" w:rsidSect="003537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AF0B0" w14:textId="77777777" w:rsidR="002B58AF" w:rsidRDefault="002B58AF" w:rsidP="004C4F6D">
      <w:r>
        <w:separator/>
      </w:r>
    </w:p>
  </w:endnote>
  <w:endnote w:type="continuationSeparator" w:id="0">
    <w:p w14:paraId="6AFC571E" w14:textId="77777777" w:rsidR="002B58AF" w:rsidRDefault="002B58AF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5A513" w14:textId="77777777" w:rsidR="004C4F6D" w:rsidRDefault="004C4F6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7F4C2" w14:textId="77777777" w:rsidR="004C4F6D" w:rsidRDefault="004C4F6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A06F" w14:textId="77777777" w:rsidR="004C4F6D" w:rsidRDefault="004C4F6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DBFD1" w14:textId="77777777" w:rsidR="002B58AF" w:rsidRDefault="002B58AF" w:rsidP="004C4F6D">
      <w:r>
        <w:separator/>
      </w:r>
    </w:p>
  </w:footnote>
  <w:footnote w:type="continuationSeparator" w:id="0">
    <w:p w14:paraId="4CD752B7" w14:textId="77777777" w:rsidR="002B58AF" w:rsidRDefault="002B58AF" w:rsidP="004C4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64111" w14:textId="77777777" w:rsidR="004C4F6D" w:rsidRDefault="004C4F6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B5CE1" w14:textId="77777777" w:rsidR="004C4F6D" w:rsidRDefault="004C4F6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32A9" w14:textId="77777777" w:rsidR="004C4F6D" w:rsidRDefault="004C4F6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8D"/>
    <w:rsid w:val="00010191"/>
    <w:rsid w:val="0003009B"/>
    <w:rsid w:val="000653AC"/>
    <w:rsid w:val="000725B8"/>
    <w:rsid w:val="000E042A"/>
    <w:rsid w:val="000F1048"/>
    <w:rsid w:val="000F6B47"/>
    <w:rsid w:val="000F7D4F"/>
    <w:rsid w:val="001135D7"/>
    <w:rsid w:val="00140EA0"/>
    <w:rsid w:val="001E4A8B"/>
    <w:rsid w:val="001F0F9F"/>
    <w:rsid w:val="00202E66"/>
    <w:rsid w:val="002455B1"/>
    <w:rsid w:val="00246D34"/>
    <w:rsid w:val="002523E9"/>
    <w:rsid w:val="002614C7"/>
    <w:rsid w:val="002B58AF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87B44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865E7"/>
    <w:rsid w:val="00663E19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43FB3"/>
    <w:rsid w:val="008C5A0E"/>
    <w:rsid w:val="008E45DF"/>
    <w:rsid w:val="009355BA"/>
    <w:rsid w:val="00953D43"/>
    <w:rsid w:val="00954EF9"/>
    <w:rsid w:val="00960F84"/>
    <w:rsid w:val="009A0A91"/>
    <w:rsid w:val="009C1689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629A1"/>
    <w:rsid w:val="00B7192A"/>
    <w:rsid w:val="00B9178F"/>
    <w:rsid w:val="00C50F0E"/>
    <w:rsid w:val="00C650E6"/>
    <w:rsid w:val="00C810A3"/>
    <w:rsid w:val="00CA1C8D"/>
    <w:rsid w:val="00CA4BCD"/>
    <w:rsid w:val="00CE0E56"/>
    <w:rsid w:val="00D10BE7"/>
    <w:rsid w:val="00D719AB"/>
    <w:rsid w:val="00D824D4"/>
    <w:rsid w:val="00E020A7"/>
    <w:rsid w:val="00E47F00"/>
    <w:rsid w:val="00E97E88"/>
    <w:rsid w:val="00EA0240"/>
    <w:rsid w:val="00EB4F05"/>
    <w:rsid w:val="00EB5044"/>
    <w:rsid w:val="00ED5BBA"/>
    <w:rsid w:val="00F04A8D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C808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DA0FA6D03946728B56ED95A21BD1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CBB4B8-429C-4496-88FD-147AA25A1330}"/>
      </w:docPartPr>
      <w:docPartBody>
        <w:p w:rsidR="00B655A7" w:rsidRDefault="00DB6451">
          <w:pPr>
            <w:pStyle w:val="B5DA0FA6D03946728B56ED95A21BD161"/>
          </w:pPr>
          <w:r w:rsidRPr="00246D34">
            <w:t>[Uw bedrijfsslogan]</w:t>
          </w:r>
        </w:p>
      </w:docPartBody>
    </w:docPart>
    <w:docPart>
      <w:docPartPr>
        <w:name w:val="53F06195FB364FAD85FCE5466D76A9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A37B7D-AC19-4115-B487-378B4A79C409}"/>
      </w:docPartPr>
      <w:docPartBody>
        <w:p w:rsidR="00B655A7" w:rsidRDefault="00DB6451">
          <w:pPr>
            <w:pStyle w:val="53F06195FB364FAD85FCE5466D76A934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66EE57F985174B32BEB993A1F2A2FC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5096B1-28DF-4B1A-998C-9C8369D755E3}"/>
      </w:docPartPr>
      <w:docPartBody>
        <w:p w:rsidR="00B655A7" w:rsidRDefault="00DB6451">
          <w:pPr>
            <w:pStyle w:val="66EE57F985174B32BEB993A1F2A2FC0C"/>
          </w:pPr>
          <w:r w:rsidRPr="00246D34">
            <w:t>[100]</w:t>
          </w:r>
        </w:p>
      </w:docPartBody>
    </w:docPart>
    <w:docPart>
      <w:docPartPr>
        <w:name w:val="84C0719EF99F4EE081057DD50FFC74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F2077F-5FCF-40E1-AB34-9545F2519369}"/>
      </w:docPartPr>
      <w:docPartBody>
        <w:p w:rsidR="00B655A7" w:rsidRDefault="00DB6451">
          <w:pPr>
            <w:pStyle w:val="84C0719EF99F4EE081057DD50FFC74EA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B1AA4A60CBD445AC9C372501C9AE5E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DE7DD1-B66F-4964-9942-D1C741D21398}"/>
      </w:docPartPr>
      <w:docPartBody>
        <w:p w:rsidR="00B655A7" w:rsidRDefault="00DB6451">
          <w:pPr>
            <w:pStyle w:val="B1AA4A60CBD445AC9C372501C9AE5E5B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Naam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832DAB34378A41FCAA7C78AADF3EC2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5777A9-E7A1-45B4-A574-AC075181B08B}"/>
      </w:docPartPr>
      <w:docPartBody>
        <w:p w:rsidR="00B655A7" w:rsidRDefault="00DB6451">
          <w:pPr>
            <w:pStyle w:val="832DAB34378A41FCAA7C78AADF3EC2FF"/>
          </w:pPr>
          <w:r w:rsidRPr="00246D34">
            <w:t>[</w:t>
          </w:r>
          <w:r w:rsidRPr="00246D34">
            <w:rPr>
              <w:noProof/>
              <w:szCs w:val="24"/>
            </w:rPr>
            <w:t>Bedrijfsnaam</w:t>
          </w:r>
          <w:r w:rsidRPr="00246D34">
            <w:t>]</w:t>
          </w:r>
        </w:p>
      </w:docPartBody>
    </w:docPart>
    <w:docPart>
      <w:docPartPr>
        <w:name w:val="6A382396EBE145BE8BF417E34749CD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663BE8-97DA-4F4F-B9C1-921BF35849E9}"/>
      </w:docPartPr>
      <w:docPartBody>
        <w:p w:rsidR="00B655A7" w:rsidRDefault="00DB6451">
          <w:pPr>
            <w:pStyle w:val="6A382396EBE145BE8BF417E34749CD6A"/>
          </w:pPr>
          <w:r w:rsidRPr="00246D34">
            <w:t>[</w:t>
          </w:r>
          <w:r w:rsidRPr="00246D34">
            <w:rPr>
              <w:noProof/>
              <w:szCs w:val="24"/>
            </w:rPr>
            <w:t>Adres</w:t>
          </w:r>
          <w:r w:rsidRPr="00246D34">
            <w:t>]</w:t>
          </w:r>
        </w:p>
      </w:docPartBody>
    </w:docPart>
    <w:docPart>
      <w:docPartPr>
        <w:name w:val="EF4504B31AB845B0AEA25140EC0AB8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DFDB03-342D-420E-BC6A-E5EDC36FEE4B}"/>
      </w:docPartPr>
      <w:docPartBody>
        <w:p w:rsidR="00B655A7" w:rsidRDefault="00DB6451">
          <w:pPr>
            <w:pStyle w:val="EF4504B31AB845B0AEA25140EC0AB88D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Postcode, plaats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1DE8482009504317B4D993422D8245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90186B-7B78-4470-8EE0-A6819056B7A8}"/>
      </w:docPartPr>
      <w:docPartBody>
        <w:p w:rsidR="00B655A7" w:rsidRDefault="00DB6451">
          <w:pPr>
            <w:pStyle w:val="1DE8482009504317B4D993422D8245F1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  <w:docPart>
      <w:docPartPr>
        <w:name w:val="211F9A4F938242E38C8640CB7AAFC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4E5EDC-DB23-4000-9A09-35743DDC6367}"/>
      </w:docPartPr>
      <w:docPartBody>
        <w:p w:rsidR="00B655A7" w:rsidRDefault="00DB6451">
          <w:pPr>
            <w:pStyle w:val="211F9A4F938242E38C8640CB7AAFC0BA"/>
          </w:pPr>
          <w:r w:rsidRPr="00246D34">
            <w:t>[ABC12345]</w:t>
          </w:r>
        </w:p>
      </w:docPartBody>
    </w:docPart>
    <w:docPart>
      <w:docPartPr>
        <w:name w:val="86A8C806C7F3410C868BC06B0A4B10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B02A7B-CA6A-46E5-8282-65EC4A882E30}"/>
      </w:docPartPr>
      <w:docPartBody>
        <w:p w:rsidR="00B655A7" w:rsidRDefault="00DB6451">
          <w:pPr>
            <w:pStyle w:val="86A8C806C7F3410C868BC06B0A4B10AD"/>
          </w:pPr>
          <w:r w:rsidRPr="00246D34">
            <w:t>[</w:t>
          </w:r>
          <w:r w:rsidRPr="00246D34">
            <w:rPr>
              <w:noProof/>
              <w:szCs w:val="24"/>
            </w:rPr>
            <w:t>Uw bedrijfsnaam</w:t>
          </w:r>
          <w:r w:rsidRPr="00246D34">
            <w:t>]</w:t>
          </w:r>
        </w:p>
      </w:docPartBody>
    </w:docPart>
    <w:docPart>
      <w:docPartPr>
        <w:name w:val="9AAB5D061D3841DC8FA61D47C75CE1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84DE8B-F225-4452-B242-BE041DE7EECD}"/>
      </w:docPartPr>
      <w:docPartBody>
        <w:p w:rsidR="00B655A7" w:rsidRDefault="00DB6451">
          <w:pPr>
            <w:pStyle w:val="9AAB5D061D3841DC8FA61D47C75CE141"/>
          </w:pPr>
          <w:r w:rsidRPr="00246D34">
            <w:t>[</w:t>
          </w:r>
          <w:r w:rsidRPr="00246D34">
            <w:rPr>
              <w:noProof/>
              <w:szCs w:val="24"/>
            </w:rPr>
            <w:t>Adres</w:t>
          </w:r>
          <w:r w:rsidRPr="00246D34">
            <w:t>]</w:t>
          </w:r>
        </w:p>
      </w:docPartBody>
    </w:docPart>
    <w:docPart>
      <w:docPartPr>
        <w:name w:val="C7A1C89FF0614BB8989CDFF8903488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88E2A1-4EC5-49AE-99EE-BAE1C38F7627}"/>
      </w:docPartPr>
      <w:docPartBody>
        <w:p w:rsidR="00B655A7" w:rsidRDefault="00DB6451">
          <w:pPr>
            <w:pStyle w:val="C7A1C89FF0614BB8989CDFF890348856"/>
          </w:pPr>
          <w:r w:rsidRPr="00246D34">
            <w:t>[</w:t>
          </w:r>
          <w:r w:rsidRPr="00246D34">
            <w:rPr>
              <w:noProof/>
              <w:szCs w:val="24"/>
            </w:rPr>
            <w:t>Postcode, plaats</w:t>
          </w:r>
          <w:r w:rsidRPr="00246D34">
            <w:t>]</w:t>
          </w:r>
        </w:p>
      </w:docPartBody>
    </w:docPart>
    <w:docPart>
      <w:docPartPr>
        <w:name w:val="909169E3899645268913FC1C7C1AC4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3F00D2-9DF0-4A82-AFE8-5A4C49ECED3C}"/>
      </w:docPartPr>
      <w:docPartBody>
        <w:p w:rsidR="00B655A7" w:rsidRDefault="00DB6451">
          <w:pPr>
            <w:pStyle w:val="909169E3899645268913FC1C7C1AC435"/>
          </w:pPr>
          <w:r w:rsidRPr="00246D34">
            <w:t>[000-000-0000]</w:t>
          </w:r>
        </w:p>
      </w:docPartBody>
    </w:docPart>
    <w:docPart>
      <w:docPartPr>
        <w:name w:val="4F9DAC162F1C4E49B310C233E1A22C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FE3253-8345-48AE-AFC5-629544D365FC}"/>
      </w:docPartPr>
      <w:docPartBody>
        <w:p w:rsidR="00B655A7" w:rsidRDefault="00DB6451">
          <w:pPr>
            <w:pStyle w:val="4F9DAC162F1C4E49B310C233E1A22C61"/>
          </w:pPr>
          <w:r w:rsidRPr="00246D34">
            <w:t>[000-000-0000]</w:t>
          </w:r>
        </w:p>
      </w:docPartBody>
    </w:docPart>
    <w:docPart>
      <w:docPartPr>
        <w:name w:val="0599FA4B306A4D4F9D65DDE0EB4915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ABC154-5196-4389-A6F3-FB394D890EE3}"/>
      </w:docPartPr>
      <w:docPartBody>
        <w:p w:rsidR="00B655A7" w:rsidRDefault="00DB6451">
          <w:pPr>
            <w:pStyle w:val="0599FA4B306A4D4F9D65DDE0EB4915CE"/>
          </w:pPr>
          <w:r w:rsidRPr="00246D34"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51"/>
    <w:rsid w:val="00A63CF1"/>
    <w:rsid w:val="00B655A7"/>
    <w:rsid w:val="00DB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5DA0FA6D03946728B56ED95A21BD161">
    <w:name w:val="B5DA0FA6D03946728B56ED95A21BD161"/>
  </w:style>
  <w:style w:type="paragraph" w:customStyle="1" w:styleId="53F06195FB364FAD85FCE5466D76A934">
    <w:name w:val="53F06195FB364FAD85FCE5466D76A934"/>
  </w:style>
  <w:style w:type="paragraph" w:customStyle="1" w:styleId="66EE57F985174B32BEB993A1F2A2FC0C">
    <w:name w:val="66EE57F985174B32BEB993A1F2A2FC0C"/>
  </w:style>
  <w:style w:type="paragraph" w:customStyle="1" w:styleId="84C0719EF99F4EE081057DD50FFC74EA">
    <w:name w:val="84C0719EF99F4EE081057DD50FFC74EA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B1AA4A60CBD445AC9C372501C9AE5E5B">
    <w:name w:val="B1AA4A60CBD445AC9C372501C9AE5E5B"/>
  </w:style>
  <w:style w:type="paragraph" w:customStyle="1" w:styleId="832DAB34378A41FCAA7C78AADF3EC2FF">
    <w:name w:val="832DAB34378A41FCAA7C78AADF3EC2FF"/>
  </w:style>
  <w:style w:type="paragraph" w:customStyle="1" w:styleId="6A382396EBE145BE8BF417E34749CD6A">
    <w:name w:val="6A382396EBE145BE8BF417E34749CD6A"/>
  </w:style>
  <w:style w:type="paragraph" w:customStyle="1" w:styleId="EF4504B31AB845B0AEA25140EC0AB88D">
    <w:name w:val="EF4504B31AB845B0AEA25140EC0AB88D"/>
  </w:style>
  <w:style w:type="paragraph" w:customStyle="1" w:styleId="1DE8482009504317B4D993422D8245F1">
    <w:name w:val="1DE8482009504317B4D993422D8245F1"/>
  </w:style>
  <w:style w:type="paragraph" w:customStyle="1" w:styleId="211F9A4F938242E38C8640CB7AAFC0BA">
    <w:name w:val="211F9A4F938242E38C8640CB7AAFC0BA"/>
  </w:style>
  <w:style w:type="paragraph" w:customStyle="1" w:styleId="86A8C806C7F3410C868BC06B0A4B10AD">
    <w:name w:val="86A8C806C7F3410C868BC06B0A4B10AD"/>
  </w:style>
  <w:style w:type="paragraph" w:customStyle="1" w:styleId="9AAB5D061D3841DC8FA61D47C75CE141">
    <w:name w:val="9AAB5D061D3841DC8FA61D47C75CE141"/>
  </w:style>
  <w:style w:type="paragraph" w:customStyle="1" w:styleId="C7A1C89FF0614BB8989CDFF890348856">
    <w:name w:val="C7A1C89FF0614BB8989CDFF890348856"/>
  </w:style>
  <w:style w:type="paragraph" w:customStyle="1" w:styleId="909169E3899645268913FC1C7C1AC435">
    <w:name w:val="909169E3899645268913FC1C7C1AC435"/>
  </w:style>
  <w:style w:type="paragraph" w:customStyle="1" w:styleId="4F9DAC162F1C4E49B310C233E1A22C61">
    <w:name w:val="4F9DAC162F1C4E49B310C233E1A22C61"/>
  </w:style>
  <w:style w:type="paragraph" w:customStyle="1" w:styleId="0599FA4B306A4D4F9D65DDE0EB4915CE">
    <w:name w:val="0599FA4B306A4D4F9D65DDE0EB4915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EBE8AD-8C20-41E8-96BB-0C9AE41AA9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2018-11-14T20:56:00Z</dcterms:created>
  <dcterms:modified xsi:type="dcterms:W3CDTF">2018-11-14T20:58:00Z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